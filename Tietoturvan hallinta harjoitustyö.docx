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aagahelia"/>
        <w:rPr/>
      </w:pPr>
      <w:bookmarkStart w:id="0" w:name="_GoBack"/>
      <w:bookmarkEnd w:id="0"/>
      <w:r>
        <w:rPr>
          <w:b/>
        </w:rPr>
        <w:t>Suojatut yhteydet ja varmenteet</w:t>
      </w:r>
    </w:p>
    <w:p>
      <w:pPr>
        <w:pStyle w:val="Haagahelia"/>
        <w:rPr/>
      </w:pPr>
      <w:r>
        <w:rPr/>
      </w:r>
    </w:p>
    <w:p>
      <w:pPr>
        <w:pStyle w:val="Riippuva"/>
        <w:rPr/>
      </w:pPr>
      <w:r>
        <w:rPr/>
        <w:t>Harjoitustyönaihe</w:t>
      </w:r>
      <w:r>
        <w:rPr/>
        <w:tab/>
      </w:r>
      <w:r>
        <w:rPr/>
        <w:t>Harjoitustyömme aihe on vertailla eri varmenteita, tutkia niiden käyttöä,  hyötyjä sekä mahdollisia haittoja. Harjoitustyön tarkoitus olisi ymmärtää varmenteiden käyttöä, tietoturvahallinnan näkökannasta.</w:t>
      </w:r>
    </w:p>
    <w:p>
      <w:pPr>
        <w:pStyle w:val="Sisennys"/>
        <w:rPr/>
      </w:pPr>
      <w:r>
        <w:rPr/>
        <w:t>Harjoitustyö olisi toteutukseltaan kaksi vaiheinen. Ensim</w:t>
      </w:r>
      <w:r>
        <w:rPr/>
        <w:t>m</w:t>
      </w:r>
      <w:r>
        <w:rPr/>
        <w:t xml:space="preserve">äisessä vaiheessa </w:t>
      </w:r>
      <w:r>
        <w:rPr/>
        <w:t>projekti</w:t>
      </w:r>
      <w:r>
        <w:rPr/>
        <w:t>ryhmä tutki</w:t>
      </w:r>
      <w:r>
        <w:rPr/>
        <w:t>i</w:t>
      </w:r>
      <w:r>
        <w:rPr/>
        <w:t xml:space="preserve"> teoria puolta varmenteista, sekä niiden eroista. Päätarkoituksena on pystyä hahmottamaan varmenteiden rakennetta, sekä niiden teknistä käyttötarkoitusta.</w:t>
      </w:r>
    </w:p>
    <w:p>
      <w:pPr>
        <w:pStyle w:val="Sisennys"/>
        <w:rPr/>
      </w:pPr>
      <w:r>
        <w:rPr/>
        <w:t>Toisessa vaiheessa projektiryhmä etsii ja tutkii mahdollisia haavoittuvuuksia varmenteiden käytöstä, niiden hyväksikäyttämis</w:t>
      </w:r>
      <w:r>
        <w:rPr/>
        <w:t>estä</w:t>
      </w:r>
      <w:r>
        <w:rPr/>
        <w:t xml:space="preserve"> sekä ehkäisemis</w:t>
      </w:r>
      <w:r>
        <w:rPr/>
        <w:t>estä</w:t>
      </w:r>
      <w:r>
        <w:rPr/>
        <w:t>. Lopputuloksena tarkoistus saada näkemys, miten varme</w:t>
      </w:r>
      <w:r>
        <w:rPr/>
        <w:t>nte</w:t>
      </w:r>
      <w:r>
        <w:rPr/>
        <w:t>iden käyttön turva</w:t>
      </w:r>
      <w:r>
        <w:rPr/>
        <w:t>l</w:t>
      </w:r>
      <w:r>
        <w:rPr/>
        <w:t>lisuutta voisi parantaa yrity</w:t>
      </w:r>
      <w:r>
        <w:rPr/>
        <w:t>skäytössä yleisellä tasolla, sekä minkä varmenteen käyttö soveltuu parhaiten yritysten käytöön.</w:t>
      </w:r>
    </w:p>
    <w:p>
      <w:pPr>
        <w:pStyle w:val="Riippuva"/>
        <w:rPr/>
      </w:pPr>
      <w:r>
        <w:rPr/>
        <w:t>Projektiryhmän jäsenet</w:t>
        <w:tab/>
        <w:t>Tatu Erkinjuntti</w:t>
      </w:r>
    </w:p>
    <w:p>
      <w:pPr>
        <w:pStyle w:val="Sisennys"/>
        <w:rPr/>
      </w:pPr>
      <w:r>
        <w:rPr/>
        <w:t>Jussi Isosomppi</w:t>
      </w:r>
    </w:p>
    <w:p>
      <w:pPr>
        <w:pStyle w:val="Sisennys"/>
        <w:rPr/>
      </w:pPr>
      <w:r>
        <w:rPr/>
        <w:t>Eino Kupias</w:t>
      </w:r>
    </w:p>
    <w:p>
      <w:pPr>
        <w:pStyle w:val="Sisennys"/>
        <w:rPr/>
      </w:pPr>
      <w:r>
        <w:rPr/>
        <w:t>Saku kähäri</w:t>
      </w:r>
    </w:p>
    <w:p>
      <w:pPr>
        <w:pStyle w:val="Sisennys"/>
        <w:rPr/>
      </w:pPr>
      <w:r>
        <w:rPr/>
      </w:r>
    </w:p>
    <w:p>
      <w:pPr>
        <w:pStyle w:val="Sisennys"/>
        <w:spacing w:before="0" w:after="240"/>
        <w:rPr/>
      </w:pPr>
      <w:r>
        <w:rPr/>
      </w:r>
    </w:p>
    <w:sectPr>
      <w:headerReference w:type="default" r:id="rId2"/>
      <w:type w:val="nextPage"/>
      <w:pgSz w:w="11906" w:h="16838"/>
      <w:pgMar w:left="1134" w:right="851" w:header="567" w:top="62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aagahelia"/>
      <w:rPr/>
    </w:pPr>
    <w:r>
      <w:rPr>
        <w:b/>
      </w:rPr>
      <w:t>Tatu Erkinjuntti</w:t>
      <w:tab/>
      <w:tab/>
      <w:tab/>
    </w:r>
    <w:r>
      <w:rPr>
        <w:b/>
      </w:rPr>
      <w:t>Harjoitustyöehdotus</w:t>
    </w:r>
    <w:r>
      <w:rPr>
        <w:b/>
      </w:rPr>
      <w:tab/>
      <w:tab/>
    </w:r>
    <w:r>
      <w:rPr>
        <w:b/>
      </w:rPr>
      <w:fldChar w:fldCharType="begin"/>
    </w:r>
    <w:r>
      <w:rPr>
        <w:b/>
      </w:rPr>
      <w:instrText> PAGE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>(</w:t>
    </w:r>
    <w:r>
      <w:fldChar w:fldCharType="begin"/>
    </w:r>
    <w:r>
      <w:rPr/>
      <w:instrText>SECTIONPAGES   \* MERGEFORMAT</w:instrText>
    </w:r>
    <w:r>
      <w:rPr/>
      <w:fldChar w:fldCharType="separate"/>
    </w:r>
    <w:bookmarkStart w:id="1" w:name="__Fieldmark__64_2623214519"/>
    <w:r>
      <w:rPr/>
    </w:r>
    <w:r>
      <w:rPr/>
    </w:r>
    <w:r>
      <w:rPr/>
      <w:fldChar w:fldCharType="end"/>
    </w:r>
    <w:bookmarkEnd w:id="1"/>
    <w:r>
      <w:rPr>
        <w:b/>
      </w:rPr>
      <w:t>1)</w:t>
    </w:r>
  </w:p>
  <w:p>
    <w:pPr>
      <w:pStyle w:val="Haagahelia"/>
      <w:rPr>
        <w:b/>
        <w:b/>
        <w:bCs/>
      </w:rPr>
    </w:pPr>
    <w:r>
      <w:rPr>
        <w:b/>
        <w:bCs/>
      </w:rPr>
      <w:t>Jussi Isosomppi</w:t>
    </w:r>
  </w:p>
  <w:p>
    <w:pPr>
      <w:pStyle w:val="Haagahelia"/>
      <w:rPr>
        <w:b/>
        <w:b/>
        <w:bCs/>
      </w:rPr>
    </w:pPr>
    <w:r>
      <w:rPr>
        <w:b/>
        <w:bCs/>
      </w:rPr>
      <w:t>Eino Kupias</w:t>
    </w:r>
  </w:p>
  <w:p>
    <w:pPr>
      <w:pStyle w:val="Haagahelia"/>
      <w:rPr>
        <w:b/>
        <w:b/>
        <w:bCs/>
      </w:rPr>
    </w:pPr>
    <w:r>
      <w:rPr>
        <w:b/>
        <w:bCs/>
      </w:rPr>
      <w:t>Saku Kähäri</w:t>
    </w:r>
  </w:p>
  <w:p>
    <w:pPr>
      <w:pStyle w:val="Haagahelia"/>
      <w:rPr/>
    </w:pPr>
    <w:r>
      <w:rPr/>
      <w:t>Haaga-Helia ammattikorkeakoulu</w:t>
    </w:r>
  </w:p>
  <w:p>
    <w:pPr>
      <w:pStyle w:val="Haagahelia"/>
      <w:rPr/>
    </w:pPr>
    <w:r>
      <w:rPr/>
    </w:r>
  </w:p>
  <w:p>
    <w:pPr>
      <w:pStyle w:val="Haagahelia"/>
      <w:rPr/>
    </w:pPr>
    <w:r>
      <w:rPr/>
      <w:tab/>
      <w:tab/>
      <w:tab/>
      <w:tab/>
    </w:r>
    <w:r>
      <w:rPr/>
      <w:fldChar w:fldCharType="begin"/>
    </w:r>
    <w:r>
      <w:rPr/>
      <w:instrText> TIME \@"d\.M\.yyyy" </w:instrText>
    </w:r>
    <w:r>
      <w:rPr/>
      <w:fldChar w:fldCharType="separate"/>
    </w:r>
    <w:r>
      <w:rPr/>
      <w:t>13.9.2018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4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i-FI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i-F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aagaheliaChar" w:customStyle="1">
    <w:name w:val="Haaga-helia Char"/>
    <w:basedOn w:val="DefaultParagraphFont"/>
    <w:link w:val="Haaga-helia"/>
    <w:qFormat/>
    <w:rsid w:val="001d62a2"/>
    <w:rPr>
      <w:rFonts w:ascii="Arial" w:hAnsi="Arial" w:cs="Arial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4350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43508"/>
    <w:rPr/>
  </w:style>
  <w:style w:type="character" w:styleId="SisennysChar" w:customStyle="1">
    <w:name w:val="Sisennys Char"/>
    <w:basedOn w:val="HaagaheliaChar"/>
    <w:link w:val="Sisennys"/>
    <w:qFormat/>
    <w:rsid w:val="00cf2c48"/>
    <w:rPr>
      <w:rFonts w:ascii="Arial" w:hAnsi="Arial" w:cs="Arial"/>
    </w:rPr>
  </w:style>
  <w:style w:type="character" w:styleId="RiippuvaChar" w:customStyle="1">
    <w:name w:val="Riippuva Char"/>
    <w:basedOn w:val="HaagaheliaChar"/>
    <w:link w:val="Riippuva"/>
    <w:qFormat/>
    <w:rsid w:val="00036372"/>
    <w:rPr>
      <w:rFonts w:ascii="Arial" w:hAnsi="Arial"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Bitstream Ver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Bitstream Ver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Bitstream Ver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Bitstream Vera Sans"/>
    </w:rPr>
  </w:style>
  <w:style w:type="paragraph" w:styleId="Haagahelia" w:customStyle="1">
    <w:name w:val="Haaga-helia"/>
    <w:basedOn w:val="Normal"/>
    <w:link w:val="Haaga-heliaChar"/>
    <w:qFormat/>
    <w:rsid w:val="001d62a2"/>
    <w:pPr>
      <w:spacing w:lineRule="auto" w:line="240" w:before="0" w:after="0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543508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43508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Sisennys" w:customStyle="1">
    <w:name w:val="Sisennys"/>
    <w:basedOn w:val="Haagahelia"/>
    <w:link w:val="SisennysChar"/>
    <w:qFormat/>
    <w:rsid w:val="00cf2c48"/>
    <w:pPr>
      <w:spacing w:before="0" w:after="240"/>
      <w:ind w:left="2608" w:hanging="0"/>
    </w:pPr>
    <w:rPr/>
  </w:style>
  <w:style w:type="paragraph" w:styleId="Riippuva" w:customStyle="1">
    <w:name w:val="Riippuva"/>
    <w:basedOn w:val="Haagahelia"/>
    <w:next w:val="Sisennys"/>
    <w:link w:val="RiippuvaChar"/>
    <w:qFormat/>
    <w:rsid w:val="00036372"/>
    <w:pPr>
      <w:spacing w:before="0" w:after="240"/>
      <w:ind w:left="2608" w:hanging="2608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Haaga-Helia raporttipohja. Korjattu</Template>
  <TotalTime>16</TotalTime>
  <Application>LibreOffice/6.1.0.3$Linux_X86_64 LibreOffice_project/10$Build-3</Application>
  <Pages>1</Pages>
  <Words>112</Words>
  <Characters>950</Characters>
  <CharactersWithSpaces>1053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2018-09-13T10:41:54Z</dcterms:created>
  <dc:creator/>
  <dc:description/>
  <dc:language>en</dc:language>
  <cp:lastModifiedBy/>
  <dcterms:modified xsi:type="dcterms:W3CDTF">2018-09-13T11:09:27Z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